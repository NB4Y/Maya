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B0846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7FED429D7BB548B98EE03883506329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E0C42">
            <w:rPr>
              <w:noProof/>
            </w:rPr>
            <w:t>nabil bichara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>
        <w:tc>
          <w:tcPr>
            <w:tcW w:w="1778" w:type="dxa"/>
          </w:tcPr>
          <w:p w:rsidR="00E52305" w:rsidRDefault="00E52305" w:rsidP="00E00367">
            <w:pPr>
              <w:pStyle w:val="Titre1"/>
              <w:rPr>
                <w:noProof/>
              </w:rPr>
            </w:pP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00367" w:rsidRDefault="002D5A58" w:rsidP="00E00367">
            <w:pPr>
              <w:pStyle w:val="DateduCV"/>
            </w:pPr>
            <w:r>
              <w:t xml:space="preserve">Adresse : </w:t>
            </w:r>
            <w:r w:rsidR="00E00367">
              <w:t>1 rue du mont blanc 67000 Strasbourg</w:t>
            </w:r>
          </w:p>
          <w:p w:rsidR="00E00367" w:rsidRDefault="002D5A58" w:rsidP="00E00367">
            <w:pPr>
              <w:pStyle w:val="DateduCV"/>
            </w:pPr>
            <w:r>
              <w:t xml:space="preserve">Tel : </w:t>
            </w:r>
            <w:r w:rsidR="00E00367">
              <w:t>0751238785</w:t>
            </w:r>
          </w:p>
          <w:p w:rsidR="002D5A58" w:rsidRDefault="002D5A58" w:rsidP="00E00367">
            <w:pPr>
              <w:pStyle w:val="DateduCV"/>
            </w:pPr>
            <w:r>
              <w:t xml:space="preserve">E-mail : </w:t>
            </w:r>
            <w:hyperlink r:id="rId10" w:history="1">
              <w:r w:rsidR="00E344C5" w:rsidRPr="007267B3">
                <w:rPr>
                  <w:rStyle w:val="Lienhypertexte"/>
                </w:rPr>
                <w:t>bicharanabil@hotmail.it</w:t>
              </w:r>
            </w:hyperlink>
          </w:p>
          <w:p w:rsidR="00E344C5" w:rsidRDefault="00E344C5" w:rsidP="00E00367">
            <w:pPr>
              <w:pStyle w:val="DateduCV"/>
            </w:pPr>
            <w:r>
              <w:t>Date de naissance : 22/01/1998</w:t>
            </w:r>
          </w:p>
          <w:p w:rsidR="00ED6738" w:rsidRDefault="009F1216" w:rsidP="00E00367">
            <w:pPr>
              <w:pStyle w:val="DateduCV"/>
            </w:pPr>
            <w:r>
              <w:t>Age : 19</w:t>
            </w:r>
          </w:p>
          <w:p w:rsidR="00142B43" w:rsidRDefault="00813583" w:rsidP="00CC7DA1">
            <w:pPr>
              <w:pStyle w:val="DateduCV"/>
            </w:pPr>
            <w:r>
              <w:t xml:space="preserve">Etudiant de </w:t>
            </w:r>
            <w:r w:rsidR="006F7292">
              <w:t>deuxième</w:t>
            </w:r>
            <w:r>
              <w:t xml:space="preserve"> année</w:t>
            </w:r>
            <w:r w:rsidR="00E00367">
              <w:t xml:space="preserve"> en </w:t>
            </w:r>
            <w:r w:rsidR="00E00367" w:rsidRPr="00142B43">
              <w:rPr>
                <w:b/>
                <w:sz w:val="22"/>
              </w:rPr>
              <w:t>Cursus Master d’Ingénierie</w:t>
            </w:r>
            <w:r w:rsidR="00CC7DA1" w:rsidRPr="00142B43">
              <w:rPr>
                <w:b/>
                <w:sz w:val="22"/>
              </w:rPr>
              <w:t xml:space="preserve"> </w:t>
            </w:r>
            <w:r w:rsidR="00CC7DA1" w:rsidRPr="00CC7DA1">
              <w:t>en</w:t>
            </w:r>
            <w:r w:rsidR="00CC7DA1">
              <w:t xml:space="preserve"> Informatique, Image, Réalité Virtuelle, Interactions et Jeux</w:t>
            </w:r>
            <w:r w:rsidR="00CC7DA1" w:rsidRPr="00CC7DA1">
              <w:t xml:space="preserve"> </w:t>
            </w:r>
          </w:p>
          <w:p w:rsidR="00E52305" w:rsidRDefault="00E00367" w:rsidP="00CC7DA1">
            <w:pPr>
              <w:pStyle w:val="DateduCV"/>
            </w:pPr>
            <w:r w:rsidRPr="00CC7DA1">
              <w:t>à l</w:t>
            </w:r>
            <w:r>
              <w:t>’Université de Mathématique</w:t>
            </w:r>
            <w:r w:rsidR="00CC7DA1">
              <w:t>s et Informatique de Strasbourg.</w:t>
            </w:r>
            <w:r>
              <w:t xml:space="preserve"> </w:t>
            </w:r>
          </w:p>
          <w:p w:rsidR="00322D4C" w:rsidRPr="00E00367" w:rsidRDefault="00322D4C" w:rsidP="00CC7DA1">
            <w:pPr>
              <w:pStyle w:val="DateduCV"/>
            </w:pP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id w:val="-691765356"/>
              <w15:repeatingSection/>
            </w:sdtPr>
            <w:sdtEndPr/>
            <w:sdtContent>
              <w:sdt>
                <w:sdtPr>
                  <w:id w:val="-1126388115"/>
                  <w:placeholder>
                    <w:docPart w:val="A963FB3447254F9F9D73D1714A93C255"/>
                  </w:placeholder>
                  <w15:repeatingSectionItem/>
                </w:sdtPr>
                <w:sdtEndPr/>
                <w:sdtContent>
                  <w:p w:rsidR="00DD4F95" w:rsidRPr="00DD4F95" w:rsidRDefault="00DD4F95" w:rsidP="00DD4F95">
                    <w:pPr>
                      <w:pStyle w:val="DateduCV"/>
                    </w:pPr>
                    <w:r>
                      <w:t xml:space="preserve">2016 Stage de motivation au </w:t>
                    </w:r>
                    <w:proofErr w:type="spellStart"/>
                    <w:r>
                      <w:t>fablab</w:t>
                    </w:r>
                    <w:proofErr w:type="spellEnd"/>
                  </w:p>
                  <w:p w:rsidR="00813583" w:rsidRDefault="00813583" w:rsidP="00813583">
                    <w:pPr>
                      <w:pStyle w:val="DateduCV"/>
                    </w:pPr>
                    <w:r w:rsidRPr="005E0C42">
                      <w:t>2015 Baccalauréat S</w:t>
                    </w:r>
                    <w:r w:rsidR="00BB225B">
                      <w:t>cientifique</w:t>
                    </w:r>
                    <w:r w:rsidRPr="005E0C42">
                      <w:t xml:space="preserve"> spé</w:t>
                    </w:r>
                    <w:r>
                      <w:t>cialité</w:t>
                    </w:r>
                    <w:r w:rsidRPr="005E0C42">
                      <w:t xml:space="preserve"> Maths au Lycée International des Pontonniers </w:t>
                    </w:r>
                  </w:p>
                  <w:p w:rsidR="005E0C42" w:rsidRPr="005E0C42" w:rsidRDefault="005E0C42" w:rsidP="00813583">
                    <w:pPr>
                      <w:pStyle w:val="DateduCV"/>
                      <w:rPr>
                        <w:kern w:val="0"/>
                      </w:rPr>
                    </w:pPr>
                    <w:r w:rsidRPr="005E0C42">
                      <w:t>2012 Diplôme du brevet au Collège International de l’Esplanade</w:t>
                    </w:r>
                  </w:p>
                  <w:p w:rsidR="00322D4C" w:rsidRDefault="005E0C42" w:rsidP="00813583">
                    <w:pPr>
                      <w:pStyle w:val="DateduCV"/>
                    </w:pPr>
                    <w:r w:rsidRPr="005E0C42">
                      <w:t>2012 Diplôme DELF niveau B1</w:t>
                    </w:r>
                  </w:p>
                  <w:p w:rsidR="00E52305" w:rsidRPr="005E0C42" w:rsidRDefault="00DB0846" w:rsidP="00813583">
                    <w:pPr>
                      <w:pStyle w:val="DateduCV"/>
                    </w:pPr>
                  </w:p>
                </w:sdtContent>
              </w:sdt>
            </w:sdtContent>
          </w:sdt>
        </w:tc>
      </w:tr>
      <w:tr w:rsidR="00F143E6">
        <w:tc>
          <w:tcPr>
            <w:tcW w:w="1778" w:type="dxa"/>
          </w:tcPr>
          <w:p w:rsidR="00F143E6" w:rsidRDefault="00F143E6" w:rsidP="00F143E6">
            <w:pPr>
              <w:pStyle w:val="Titre1"/>
              <w:rPr>
                <w:noProof/>
              </w:rPr>
            </w:pPr>
            <w:r>
              <w:rPr>
                <w:noProof/>
              </w:rPr>
              <w:t>Compétences</w:t>
            </w:r>
          </w:p>
        </w:tc>
        <w:tc>
          <w:tcPr>
            <w:tcW w:w="472" w:type="dxa"/>
          </w:tcPr>
          <w:p w:rsidR="00F143E6" w:rsidRDefault="00F143E6" w:rsidP="00F143E6">
            <w:pPr>
              <w:rPr>
                <w:noProof/>
              </w:rPr>
            </w:pPr>
          </w:p>
        </w:tc>
        <w:tc>
          <w:tcPr>
            <w:tcW w:w="7830" w:type="dxa"/>
          </w:tcPr>
          <w:p w:rsidR="00322D4C" w:rsidRDefault="00EA1F99" w:rsidP="00F143E6">
            <w:pPr>
              <w:pStyle w:val="DateduCV"/>
              <w:rPr>
                <w:noProof/>
              </w:rPr>
            </w:pPr>
            <w:r>
              <w:rPr>
                <w:noProof/>
              </w:rPr>
              <w:t>Connaissances fondamentales</w:t>
            </w:r>
            <w:r w:rsidR="00322D4C">
              <w:rPr>
                <w:noProof/>
              </w:rPr>
              <w:t xml:space="preserve"> de langages informatiques :</w:t>
            </w:r>
          </w:p>
          <w:p w:rsidR="00322D4C" w:rsidRDefault="00322D4C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Caml</w:t>
            </w:r>
          </w:p>
          <w:p w:rsidR="00322D4C" w:rsidRDefault="00322D4C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Maple</w:t>
            </w:r>
          </w:p>
          <w:p w:rsidR="00322D4C" w:rsidRDefault="00F143E6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Python</w:t>
            </w:r>
          </w:p>
          <w:p w:rsidR="00F143E6" w:rsidRDefault="00322D4C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</w:t>
            </w:r>
          </w:p>
          <w:p w:rsidR="0068528E" w:rsidRDefault="0068528E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Bash</w:t>
            </w:r>
          </w:p>
          <w:p w:rsidR="00322D4C" w:rsidRDefault="00F143E6" w:rsidP="00EA1F99">
            <w:pPr>
              <w:pStyle w:val="DateduCV"/>
              <w:rPr>
                <w:noProof/>
              </w:rPr>
            </w:pPr>
            <w:r>
              <w:rPr>
                <w:noProof/>
              </w:rPr>
              <w:t xml:space="preserve">Connaissances </w:t>
            </w:r>
            <w:r w:rsidR="00EA1F99">
              <w:rPr>
                <w:noProof/>
              </w:rPr>
              <w:t>fondamentales</w:t>
            </w:r>
            <w:r>
              <w:rPr>
                <w:noProof/>
              </w:rPr>
              <w:t xml:space="preserve"> des programmes :</w:t>
            </w:r>
            <w:r w:rsidR="00464490">
              <w:rPr>
                <w:noProof/>
              </w:rPr>
              <w:t xml:space="preserve"> </w:t>
            </w:r>
          </w:p>
          <w:p w:rsidR="00322D4C" w:rsidRDefault="00322D4C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Bureautique (</w:t>
            </w:r>
            <w:r w:rsidR="00464490">
              <w:rPr>
                <w:noProof/>
              </w:rPr>
              <w:t>Open Office</w:t>
            </w:r>
            <w:r>
              <w:rPr>
                <w:noProof/>
              </w:rPr>
              <w:t>)</w:t>
            </w:r>
          </w:p>
          <w:p w:rsidR="00322D4C" w:rsidRDefault="00322D4C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Sony Vegas Pro</w:t>
            </w:r>
          </w:p>
          <w:p w:rsidR="00322D4C" w:rsidRDefault="00F143E6" w:rsidP="00322D4C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Audacity</w:t>
            </w:r>
          </w:p>
          <w:p w:rsidR="00322D4C" w:rsidRDefault="00322D4C" w:rsidP="00EA1F99">
            <w:pPr>
              <w:pStyle w:val="DateduCV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Maya</w:t>
            </w:r>
            <w:bookmarkStart w:id="0" w:name="_GoBack"/>
            <w:bookmarkEnd w:id="0"/>
          </w:p>
        </w:tc>
      </w:tr>
      <w:tr w:rsidR="00E52305" w:rsidTr="00F019D9">
        <w:trPr>
          <w:trHeight w:val="1400"/>
        </w:trPr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Communication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F143E6" w:rsidRPr="00142B43" w:rsidRDefault="00E43F4E" w:rsidP="00E43F4E">
            <w:pPr>
              <w:pStyle w:val="DateduCV"/>
              <w:ind w:right="582"/>
              <w:rPr>
                <w:b/>
                <w:noProof/>
                <w:sz w:val="22"/>
              </w:rPr>
            </w:pPr>
            <w:r w:rsidRPr="00142B43">
              <w:rPr>
                <w:b/>
                <w:noProof/>
                <w:sz w:val="22"/>
              </w:rPr>
              <w:t>Niveau</w:t>
            </w:r>
            <w:r w:rsidR="00F143E6" w:rsidRPr="00142B43">
              <w:rPr>
                <w:b/>
                <w:noProof/>
                <w:sz w:val="22"/>
              </w:rPr>
              <w:t xml:space="preserve"> bilingue en italien (C2)</w:t>
            </w:r>
          </w:p>
          <w:p w:rsidR="00F143E6" w:rsidRPr="00142B43" w:rsidRDefault="00F143E6" w:rsidP="00F143E6">
            <w:pPr>
              <w:pStyle w:val="DateduCV"/>
              <w:ind w:right="582"/>
              <w:rPr>
                <w:noProof/>
                <w:sz w:val="22"/>
              </w:rPr>
            </w:pPr>
            <w:r w:rsidRPr="00142B43">
              <w:rPr>
                <w:noProof/>
                <w:sz w:val="22"/>
              </w:rPr>
              <w:t>Niveau courant en anglais (C1)</w:t>
            </w:r>
          </w:p>
          <w:p w:rsidR="0004652A" w:rsidRDefault="0004652A" w:rsidP="00F143E6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Niveau courant en marocain (B2)</w:t>
            </w:r>
          </w:p>
          <w:p w:rsidR="00322D4C" w:rsidRDefault="00F143E6" w:rsidP="00F143E6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N</w:t>
            </w:r>
            <w:r w:rsidR="00E43F4E">
              <w:rPr>
                <w:noProof/>
              </w:rPr>
              <w:t>iveau scolaire en espagnol (A1)</w:t>
            </w:r>
          </w:p>
        </w:tc>
      </w:tr>
      <w:tr w:rsidR="00986A22">
        <w:tc>
          <w:tcPr>
            <w:tcW w:w="1778" w:type="dxa"/>
          </w:tcPr>
          <w:p w:rsidR="00986A22" w:rsidRDefault="00986A22" w:rsidP="00986A22">
            <w:pPr>
              <w:pStyle w:val="Titre1"/>
              <w:rPr>
                <w:noProof/>
              </w:rPr>
            </w:pPr>
            <w:r>
              <w:rPr>
                <w:noProof/>
              </w:rPr>
              <w:t>Intérets</w:t>
            </w:r>
          </w:p>
        </w:tc>
        <w:tc>
          <w:tcPr>
            <w:tcW w:w="472" w:type="dxa"/>
          </w:tcPr>
          <w:p w:rsidR="00986A22" w:rsidRDefault="00986A22" w:rsidP="00986A22">
            <w:pPr>
              <w:rPr>
                <w:noProof/>
              </w:rPr>
            </w:pPr>
          </w:p>
        </w:tc>
        <w:tc>
          <w:tcPr>
            <w:tcW w:w="7830" w:type="dxa"/>
          </w:tcPr>
          <w:p w:rsidR="00986A22" w:rsidRDefault="00986A22" w:rsidP="00986A22">
            <w:pPr>
              <w:pStyle w:val="DateduCV"/>
              <w:ind w:right="58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Jeux-vidéo</w:t>
            </w:r>
          </w:p>
          <w:p w:rsidR="00986A22" w:rsidRPr="00986A22" w:rsidRDefault="00986A22" w:rsidP="00986A22">
            <w:pPr>
              <w:pStyle w:val="DateduCV"/>
              <w:ind w:right="58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Animation</w:t>
            </w:r>
          </w:p>
        </w:tc>
      </w:tr>
    </w:tbl>
    <w:p w:rsidR="00E52305" w:rsidRDefault="00E52305" w:rsidP="00F019D9"/>
    <w:sectPr w:rsidR="00E52305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46" w:rsidRDefault="00DB0846">
      <w:pPr>
        <w:spacing w:before="0" w:after="0" w:line="240" w:lineRule="auto"/>
      </w:pPr>
      <w:r>
        <w:separator/>
      </w:r>
    </w:p>
  </w:endnote>
  <w:endnote w:type="continuationSeparator" w:id="0">
    <w:p w:rsidR="00DB0846" w:rsidRDefault="00DB0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46" w:rsidRDefault="00DB0846">
      <w:pPr>
        <w:spacing w:before="0" w:after="0" w:line="240" w:lineRule="auto"/>
      </w:pPr>
      <w:r>
        <w:separator/>
      </w:r>
    </w:p>
  </w:footnote>
  <w:footnote w:type="continuationSeparator" w:id="0">
    <w:p w:rsidR="00DB0846" w:rsidRDefault="00DB08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41B7"/>
    <w:multiLevelType w:val="hybridMultilevel"/>
    <w:tmpl w:val="BFCA6470"/>
    <w:lvl w:ilvl="0" w:tplc="F294B5B6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42"/>
    <w:rsid w:val="0004652A"/>
    <w:rsid w:val="00052C66"/>
    <w:rsid w:val="00120A7A"/>
    <w:rsid w:val="001257B1"/>
    <w:rsid w:val="00142B43"/>
    <w:rsid w:val="00171E8D"/>
    <w:rsid w:val="002A22EB"/>
    <w:rsid w:val="002A3C4D"/>
    <w:rsid w:val="002B7E86"/>
    <w:rsid w:val="002D5A58"/>
    <w:rsid w:val="00314017"/>
    <w:rsid w:val="00322D4C"/>
    <w:rsid w:val="00464490"/>
    <w:rsid w:val="004F6BE6"/>
    <w:rsid w:val="005A0EAD"/>
    <w:rsid w:val="005B7173"/>
    <w:rsid w:val="005E0C42"/>
    <w:rsid w:val="00630F9B"/>
    <w:rsid w:val="00633A46"/>
    <w:rsid w:val="0065270C"/>
    <w:rsid w:val="006815DE"/>
    <w:rsid w:val="0068528E"/>
    <w:rsid w:val="006F7292"/>
    <w:rsid w:val="00717DE0"/>
    <w:rsid w:val="0072413E"/>
    <w:rsid w:val="00813583"/>
    <w:rsid w:val="0083589C"/>
    <w:rsid w:val="00842FD9"/>
    <w:rsid w:val="008A0B07"/>
    <w:rsid w:val="008E7825"/>
    <w:rsid w:val="008F480A"/>
    <w:rsid w:val="00911ADD"/>
    <w:rsid w:val="00923914"/>
    <w:rsid w:val="009702E0"/>
    <w:rsid w:val="00986A22"/>
    <w:rsid w:val="00997D30"/>
    <w:rsid w:val="009F1216"/>
    <w:rsid w:val="009F74CE"/>
    <w:rsid w:val="00A02C0C"/>
    <w:rsid w:val="00A11B07"/>
    <w:rsid w:val="00A30096"/>
    <w:rsid w:val="00A6255B"/>
    <w:rsid w:val="00AD4896"/>
    <w:rsid w:val="00AD4B25"/>
    <w:rsid w:val="00AF36A6"/>
    <w:rsid w:val="00B17066"/>
    <w:rsid w:val="00B35960"/>
    <w:rsid w:val="00BB225B"/>
    <w:rsid w:val="00CC7DA1"/>
    <w:rsid w:val="00D54190"/>
    <w:rsid w:val="00D847CA"/>
    <w:rsid w:val="00D9010C"/>
    <w:rsid w:val="00DB0846"/>
    <w:rsid w:val="00DD4F95"/>
    <w:rsid w:val="00E00367"/>
    <w:rsid w:val="00E344C5"/>
    <w:rsid w:val="00E350AC"/>
    <w:rsid w:val="00E43F4E"/>
    <w:rsid w:val="00E45477"/>
    <w:rsid w:val="00E52305"/>
    <w:rsid w:val="00E542DC"/>
    <w:rsid w:val="00E5478F"/>
    <w:rsid w:val="00E756F4"/>
    <w:rsid w:val="00E95933"/>
    <w:rsid w:val="00EA1F99"/>
    <w:rsid w:val="00EA4765"/>
    <w:rsid w:val="00EC6069"/>
    <w:rsid w:val="00ED6738"/>
    <w:rsid w:val="00F019D9"/>
    <w:rsid w:val="00F143E6"/>
    <w:rsid w:val="00FA21BE"/>
    <w:rsid w:val="00FA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F56F9"/>
  <w15:docId w15:val="{80BBA56E-228A-46F8-A06E-6126FD84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0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C42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344C5"/>
    <w:rPr>
      <w:color w:val="646464" w:themeColor="hyperlink"/>
      <w:u w:val="single"/>
    </w:rPr>
  </w:style>
  <w:style w:type="character" w:customStyle="1" w:styleId="apple-converted-space">
    <w:name w:val="apple-converted-space"/>
    <w:basedOn w:val="Policepardfaut"/>
    <w:rsid w:val="00CC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icharanabil@hotmail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bil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ED429D7BB548B98EE0388350632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36052D-8B60-4FDB-9099-065962E73FC1}"/>
      </w:docPartPr>
      <w:docPartBody>
        <w:p w:rsidR="00BB0037" w:rsidRDefault="009E344E">
          <w:pPr>
            <w:pStyle w:val="7FED429D7BB548B98EE0388350632962"/>
          </w:pPr>
          <w:r>
            <w:rPr>
              <w:noProof/>
            </w:rPr>
            <w:t>[Votre nom]</w:t>
          </w:r>
        </w:p>
      </w:docPartBody>
    </w:docPart>
    <w:docPart>
      <w:docPartPr>
        <w:name w:val="A963FB3447254F9F9D73D1714A93C2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AC8D3B-5DB7-4051-9118-822E1F3DD54C}"/>
      </w:docPartPr>
      <w:docPartBody>
        <w:p w:rsidR="00BB0037" w:rsidRDefault="009E344E">
          <w:pPr>
            <w:pStyle w:val="A963FB3447254F9F9D73D1714A93C25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4E"/>
    <w:rsid w:val="000D2F74"/>
    <w:rsid w:val="002B3457"/>
    <w:rsid w:val="002E670F"/>
    <w:rsid w:val="00323170"/>
    <w:rsid w:val="006209F6"/>
    <w:rsid w:val="006B4D9C"/>
    <w:rsid w:val="009E344E"/>
    <w:rsid w:val="00A15761"/>
    <w:rsid w:val="00BA593B"/>
    <w:rsid w:val="00BB0037"/>
    <w:rsid w:val="00BC0CC5"/>
    <w:rsid w:val="00E037A9"/>
    <w:rsid w:val="00F60F8A"/>
    <w:rsid w:val="00F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BC476EA7144A2B83894D40FDA18280">
    <w:name w:val="F8BC476EA7144A2B83894D40FDA18280"/>
  </w:style>
  <w:style w:type="paragraph" w:customStyle="1" w:styleId="DF626EF1E4184957AB3DCEDF166FED0B">
    <w:name w:val="DF626EF1E4184957AB3DCEDF166FED0B"/>
  </w:style>
  <w:style w:type="paragraph" w:customStyle="1" w:styleId="EF9BB41111B94206982A05D71E4D00E5">
    <w:name w:val="EF9BB41111B94206982A05D71E4D00E5"/>
  </w:style>
  <w:style w:type="paragraph" w:customStyle="1" w:styleId="ECDD4CA694184E94A529120526FD7514">
    <w:name w:val="ECDD4CA694184E94A529120526FD7514"/>
  </w:style>
  <w:style w:type="character" w:styleId="Accentuation">
    <w:name w:val="Emphasis"/>
    <w:basedOn w:val="Policepardfaut"/>
    <w:uiPriority w:val="2"/>
    <w:unhideWhenUsed/>
    <w:qFormat/>
    <w:rPr>
      <w:color w:val="4472C4" w:themeColor="accent1"/>
    </w:rPr>
  </w:style>
  <w:style w:type="paragraph" w:customStyle="1" w:styleId="925D6C8AFE964B159E3C8E46A3BA88B7">
    <w:name w:val="925D6C8AFE964B159E3C8E46A3BA88B7"/>
  </w:style>
  <w:style w:type="paragraph" w:customStyle="1" w:styleId="7FED429D7BB548B98EE0388350632962">
    <w:name w:val="7FED429D7BB548B98EE0388350632962"/>
  </w:style>
  <w:style w:type="paragraph" w:customStyle="1" w:styleId="721A327AAE4D415A8AF32F740219659A">
    <w:name w:val="721A327AAE4D415A8AF32F740219659A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FAD5FAB6F874D70AF4F63D93ECF1FE9">
    <w:name w:val="6FAD5FAB6F874D70AF4F63D93ECF1FE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C8BED02BF3C4B2EA8428410A1A49ABB">
    <w:name w:val="6C8BED02BF3C4B2EA8428410A1A49ABB"/>
  </w:style>
  <w:style w:type="paragraph" w:customStyle="1" w:styleId="383EFF29043A436CBAD8E327C4E8EB07">
    <w:name w:val="383EFF29043A436CBAD8E327C4E8EB07"/>
  </w:style>
  <w:style w:type="paragraph" w:customStyle="1" w:styleId="4C75BC552CDA4706B89551ACE2D24B37">
    <w:name w:val="4C75BC552CDA4706B89551ACE2D24B37"/>
  </w:style>
  <w:style w:type="paragraph" w:customStyle="1" w:styleId="1648B82DCECD4160B90256D7D7307732">
    <w:name w:val="1648B82DCECD4160B90256D7D7307732"/>
  </w:style>
  <w:style w:type="paragraph" w:customStyle="1" w:styleId="A963FB3447254F9F9D73D1714A93C255">
    <w:name w:val="A963FB3447254F9F9D73D1714A93C255"/>
  </w:style>
  <w:style w:type="paragraph" w:customStyle="1" w:styleId="FB69FFB18C5D44749351DAD8BB8BFE83">
    <w:name w:val="FB69FFB18C5D44749351DAD8BB8BFE83"/>
  </w:style>
  <w:style w:type="paragraph" w:customStyle="1" w:styleId="D531C56077C04A148EC4BA3D7699DBF7">
    <w:name w:val="D531C56077C04A148EC4BA3D7699DBF7"/>
  </w:style>
  <w:style w:type="paragraph" w:customStyle="1" w:styleId="D016375039FA4D1882D4BEECAFFFAF38">
    <w:name w:val="D016375039FA4D1882D4BEECAFFFAF38"/>
  </w:style>
  <w:style w:type="paragraph" w:customStyle="1" w:styleId="D54D9B3E0FE241C38E9E71CEC24DD44C">
    <w:name w:val="D54D9B3E0FE241C38E9E71CEC24DD44C"/>
  </w:style>
  <w:style w:type="paragraph" w:customStyle="1" w:styleId="55619468CEC94E708049751A6B8833AC">
    <w:name w:val="55619468CEC94E708049751A6B8833AC"/>
  </w:style>
  <w:style w:type="paragraph" w:customStyle="1" w:styleId="5ADDD324ED2449F99B36388920BFDA2C">
    <w:name w:val="5ADDD324ED2449F99B36388920BFDA2C"/>
  </w:style>
  <w:style w:type="paragraph" w:customStyle="1" w:styleId="DDB96226B70B4D9EAEFA6DBA53E63BA5">
    <w:name w:val="DDB96226B70B4D9EAEFA6DBA53E63BA5"/>
  </w:style>
  <w:style w:type="paragraph" w:customStyle="1" w:styleId="B98442F57A1545E39DF9D035C5E9BF2D">
    <w:name w:val="B98442F57A1545E39DF9D035C5E9B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(Intemporel).dotx</Template>
  <TotalTime>311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nabil bichara</dc:creator>
  <cp:keywords/>
  <cp:lastModifiedBy>nabil bichara</cp:lastModifiedBy>
  <cp:revision>30</cp:revision>
  <cp:lastPrinted>2016-03-31T08:48:00Z</cp:lastPrinted>
  <dcterms:created xsi:type="dcterms:W3CDTF">2016-02-22T12:35:00Z</dcterms:created>
  <dcterms:modified xsi:type="dcterms:W3CDTF">2017-01-28T13:57:00Z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